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2501DA33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F72A8E">
                              <w:rPr>
                                <w:rFonts w:ascii="Arial" w:hAnsi="Arial" w:cs="Arial"/>
                                <w:sz w:val="56"/>
                              </w:rPr>
                              <w:t>Tourism Management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2501DA33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F72A8E">
                        <w:rPr>
                          <w:rFonts w:ascii="Arial" w:hAnsi="Arial" w:cs="Arial"/>
                          <w:sz w:val="56"/>
                        </w:rPr>
                        <w:t>Tourism Management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9E7DFF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86E9F5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3D714E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A2C23" w14:textId="77777777" w:rsidR="003D714E" w:rsidRDefault="003D714E" w:rsidP="006A582B">
      <w:r>
        <w:separator/>
      </w:r>
    </w:p>
  </w:endnote>
  <w:endnote w:type="continuationSeparator" w:id="0">
    <w:p w14:paraId="4AA30832" w14:textId="77777777" w:rsidR="003D714E" w:rsidRDefault="003D714E" w:rsidP="006A582B">
      <w:r>
        <w:continuationSeparator/>
      </w:r>
    </w:p>
  </w:endnote>
  <w:endnote w:type="continuationNotice" w:id="1">
    <w:p w14:paraId="63704ECB" w14:textId="77777777" w:rsidR="003D714E" w:rsidRDefault="003D71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4AE12" w14:textId="77777777" w:rsidR="003D714E" w:rsidRDefault="003D714E" w:rsidP="006A582B">
      <w:r>
        <w:separator/>
      </w:r>
    </w:p>
  </w:footnote>
  <w:footnote w:type="continuationSeparator" w:id="0">
    <w:p w14:paraId="58055EA0" w14:textId="77777777" w:rsidR="003D714E" w:rsidRDefault="003D714E" w:rsidP="006A582B">
      <w:r>
        <w:continuationSeparator/>
      </w:r>
    </w:p>
  </w:footnote>
  <w:footnote w:type="continuationNotice" w:id="1">
    <w:p w14:paraId="24C33BEB" w14:textId="77777777" w:rsidR="003D714E" w:rsidRDefault="003D71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D714E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2A8E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179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Arrijith K.M.</cp:lastModifiedBy>
  <cp:revision>22</cp:revision>
  <cp:lastPrinted>2014-03-29T07:34:00Z</cp:lastPrinted>
  <dcterms:created xsi:type="dcterms:W3CDTF">2020-05-13T03:02:00Z</dcterms:created>
  <dcterms:modified xsi:type="dcterms:W3CDTF">2021-04-16T04:38:00Z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